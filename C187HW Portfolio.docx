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686"/>
        <w:gridCol w:w="6492"/>
      </w:tblGrid>
      <w:tr w:rsidR="002C2CDD" w:rsidRPr="00333CD3" w:rsidTr="001008B9">
        <w:tc>
          <w:tcPr>
            <w:tcW w:w="3686" w:type="dxa"/>
            <w:tcMar>
              <w:top w:w="504" w:type="dxa"/>
              <w:right w:w="720" w:type="dxa"/>
            </w:tcMar>
          </w:tcPr>
          <w:p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3C356FA" wp14:editId="37EC9C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-487045</wp:posOffset>
                      </wp:positionV>
                      <wp:extent cx="6665595" cy="1764665"/>
                      <wp:effectExtent l="0" t="0" r="9525" b="6985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76466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152257" id="Group 1" o:spid="_x0000_s1026" alt="Header graphics" style="position:absolute;margin-left:0;margin-top:-38.35pt;width:524.85pt;height:138.95pt;z-index:-251657216;mso-width-percent:858;mso-position-horizontal:left;mso-position-vertical-relative:page;mso-width-percent:858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8FC8EECFC3638E4A8C54ACC6AFB9FE91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1008B9" w:rsidRPr="00333CD3">
                  <w:t>YN</w:t>
                </w:r>
              </w:sdtContent>
            </w:sdt>
          </w:p>
          <w:p w:rsidR="002C2CDD" w:rsidRPr="00333CD3" w:rsidRDefault="002C2CDD" w:rsidP="001008B9">
            <w:pPr>
              <w:pStyle w:val="Heading3"/>
            </w:pPr>
          </w:p>
          <w:p w:rsidR="002C2CDD" w:rsidRPr="00333CD3" w:rsidRDefault="000F180E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6E9D84A95F9A60449999B109B204BCD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Skills</w:t>
                </w:r>
              </w:sdtContent>
            </w:sdt>
          </w:p>
          <w:p w:rsidR="00741125" w:rsidRDefault="001008B9" w:rsidP="001008B9">
            <w:pPr>
              <w:pStyle w:val="ListParagraph"/>
              <w:numPr>
                <w:ilvl w:val="0"/>
                <w:numId w:val="1"/>
              </w:numPr>
            </w:pPr>
            <w:r>
              <w:t>Python Programming</w:t>
            </w:r>
          </w:p>
          <w:p w:rsidR="001008B9" w:rsidRDefault="001008B9" w:rsidP="001008B9">
            <w:pPr>
              <w:pStyle w:val="ListParagraph"/>
              <w:numPr>
                <w:ilvl w:val="0"/>
                <w:numId w:val="1"/>
              </w:numPr>
            </w:pPr>
            <w:r>
              <w:t>JavaScript</w:t>
            </w:r>
          </w:p>
          <w:p w:rsidR="001008B9" w:rsidRDefault="001008B9" w:rsidP="001008B9">
            <w:pPr>
              <w:pStyle w:val="ListParagraph"/>
              <w:numPr>
                <w:ilvl w:val="0"/>
                <w:numId w:val="1"/>
              </w:numPr>
            </w:pPr>
            <w:r>
              <w:t>HTML</w:t>
            </w:r>
          </w:p>
          <w:p w:rsidR="001008B9" w:rsidRPr="00333CD3" w:rsidRDefault="001008B9" w:rsidP="001008B9">
            <w:pPr>
              <w:pStyle w:val="ListParagraph"/>
              <w:numPr>
                <w:ilvl w:val="0"/>
                <w:numId w:val="1"/>
              </w:numPr>
            </w:pPr>
            <w:r>
              <w:t xml:space="preserve">VR + AR </w:t>
            </w:r>
          </w:p>
        </w:tc>
        <w:tc>
          <w:tcPr>
            <w:tcW w:w="649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492"/>
            </w:tblGrid>
            <w:tr w:rsidR="00C612DA" w:rsidRPr="00333CD3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:rsidR="00C612DA" w:rsidRPr="00333CD3" w:rsidRDefault="000F180E" w:rsidP="00C612DA">
                  <w:pPr>
                    <w:pStyle w:val="Heading1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8E96EF33E3C82D42A9F53467A1B27BD5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1008B9">
                        <w:t>Aryav Khurana</w:t>
                      </w:r>
                    </w:sdtContent>
                  </w:sdt>
                </w:p>
                <w:p w:rsidR="00C612DA" w:rsidRPr="00333CD3" w:rsidRDefault="000F180E" w:rsidP="001008B9">
                  <w:pPr>
                    <w:pStyle w:val="Heading2"/>
                    <w:jc w:val="left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49B7BEB0FFAEB7409D17E50DA0D4051A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1008B9">
                        <w:t xml:space="preserve">                                                                                            Byjus student</w:t>
                      </w:r>
                    </w:sdtContent>
                  </w:sdt>
                </w:p>
              </w:tc>
            </w:tr>
          </w:tbl>
          <w:p w:rsidR="002C2CDD" w:rsidRPr="00333CD3" w:rsidRDefault="001008B9" w:rsidP="007569C1">
            <w:pPr>
              <w:pStyle w:val="Heading3"/>
            </w:pPr>
            <w:r>
              <w:t>Projects</w:t>
            </w:r>
          </w:p>
          <w:p w:rsidR="002C2CDD" w:rsidRDefault="002C2CDD" w:rsidP="007569C1">
            <w:pPr>
              <w:pStyle w:val="Heading4"/>
              <w:rPr>
                <w:lang w:val="en-GB" w:bidi="en-GB"/>
              </w:rPr>
            </w:pPr>
          </w:p>
          <w:p w:rsidR="001008B9" w:rsidRDefault="001008B9" w:rsidP="007569C1">
            <w:pPr>
              <w:pStyle w:val="Heading4"/>
              <w:rPr>
                <w:lang w:val="en-GB" w:bidi="en-GB"/>
              </w:rPr>
            </w:pPr>
          </w:p>
          <w:p w:rsidR="001008B9" w:rsidRDefault="00DB44F2" w:rsidP="007569C1">
            <w:pPr>
              <w:pStyle w:val="Heading4"/>
              <w:rPr>
                <w:lang w:val="en-GB" w:bidi="en-GB"/>
              </w:rPr>
            </w:pPr>
            <w:r>
              <w:rPr>
                <w:noProof/>
              </w:rPr>
              <w:drawing>
                <wp:inline distT="0" distB="0" distL="0" distR="0" wp14:anchorId="1381CE1F" wp14:editId="75CD44FD">
                  <wp:extent cx="937632" cy="767771"/>
                  <wp:effectExtent l="0" t="0" r="0" b="0"/>
                  <wp:docPr id="2089151730" name="Picture 2" descr="A black airplane with a propell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9151730" name="Picture 2" descr="A black airplane with a propeller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artisticPhotocopy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133" cy="803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B38369A" wp14:editId="16939767">
                  <wp:extent cx="942992" cy="772160"/>
                  <wp:effectExtent l="0" t="0" r="0" b="0"/>
                  <wp:docPr id="1390943227" name="Picture 3" descr="A black and white image of an ice cream c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943227" name="Picture 3" descr="A black and white image of an ice cream con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artisticPhotocopy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390" cy="792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6856767" wp14:editId="26DCB742">
                  <wp:extent cx="930585" cy="762000"/>
                  <wp:effectExtent l="0" t="0" r="0" b="0"/>
                  <wp:docPr id="297516840" name="Picture 6" descr="A cartoon of a pers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516840" name="Picture 6" descr="A cartoon of a person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artisticPhotocopy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968574" cy="79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08B9" w:rsidRPr="00333CD3" w:rsidRDefault="00DB44F2" w:rsidP="007569C1">
            <w:pPr>
              <w:pStyle w:val="Heading4"/>
            </w:pPr>
            <w:r>
              <w:rPr>
                <w:noProof/>
              </w:rPr>
              <w:drawing>
                <wp:inline distT="0" distB="0" distL="0" distR="0">
                  <wp:extent cx="1076325" cy="881339"/>
                  <wp:effectExtent l="0" t="0" r="3175" b="0"/>
                  <wp:docPr id="2115054573" name="Picture 7" descr="A person shooting a c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5054573" name="Picture 7" descr="A person shooting a car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artisticPhotocopy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268" cy="940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5BBB4CD" wp14:editId="1D13F3EB">
                  <wp:extent cx="962025" cy="787747"/>
                  <wp:effectExtent l="0" t="0" r="0" b="0"/>
                  <wp:docPr id="774366795" name="Picture 5" descr="A black and white drawing of a tow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366795" name="Picture 5" descr="A black and white drawing of a tower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artisticPhotocopy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847" cy="831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879296C" wp14:editId="3B36EF59">
                  <wp:extent cx="689610" cy="564681"/>
                  <wp:effectExtent l="0" t="0" r="0" b="0"/>
                  <wp:docPr id="115312466" name="Picture 4" descr="A black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12466" name="Picture 4" descr="A black and white logo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artisticPhotocopy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434" cy="584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08B9" w:rsidRPr="00333CD3" w:rsidRDefault="001008B9" w:rsidP="007569C1">
            <w:pPr>
              <w:pStyle w:val="Heading3"/>
            </w:pPr>
          </w:p>
          <w:p w:rsidR="00741125" w:rsidRDefault="00741125" w:rsidP="00741125"/>
          <w:p w:rsidR="001008B9" w:rsidRPr="00333CD3" w:rsidRDefault="001008B9" w:rsidP="00741125"/>
        </w:tc>
      </w:tr>
    </w:tbl>
    <w:p w:rsidR="00EF7CC9" w:rsidRDefault="00DB44F2" w:rsidP="00E22E87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Pr="00DB44F2">
        <w:drawing>
          <wp:inline distT="0" distB="0" distL="0" distR="0" wp14:anchorId="549A9847" wp14:editId="69729B63">
            <wp:extent cx="1930400" cy="1993900"/>
            <wp:effectExtent l="0" t="0" r="0" b="0"/>
            <wp:docPr id="519637398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37398" name="Picture 1" descr="A qr code on a white backgroun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8B9" w:rsidRPr="00333CD3" w:rsidRDefault="001008B9" w:rsidP="00E22E87">
      <w:pPr>
        <w:pStyle w:val="NoSpacing"/>
      </w:pPr>
    </w:p>
    <w:sectPr w:rsidR="001008B9" w:rsidRPr="00333CD3" w:rsidSect="00520F38">
      <w:headerReference w:type="default" r:id="rId20"/>
      <w:footerReference w:type="default" r:id="rId21"/>
      <w:footerReference w:type="first" r:id="rId22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008B9" w:rsidRDefault="001008B9" w:rsidP="00713050">
      <w:pPr>
        <w:spacing w:line="240" w:lineRule="auto"/>
      </w:pPr>
      <w:r>
        <w:separator/>
      </w:r>
    </w:p>
  </w:endnote>
  <w:endnote w:type="continuationSeparator" w:id="0">
    <w:p w:rsidR="001008B9" w:rsidRDefault="001008B9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545"/>
      <w:gridCol w:w="2545"/>
      <w:gridCol w:w="2544"/>
      <w:gridCol w:w="2544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20DE1D4" wp14:editId="499D648C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B4BDF4E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&#13;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627233B" wp14:editId="167F5625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25FF20F" id="Group 4" o:spid="_x0000_s1026" alt="Twitter icon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4pXLihIAAN5kAAAOAAAAZHJzL2Uyb0RvYy54bWzsXduOIzlyfTfgfxDq0YCnksx7YXoWRs/u&#13;&#10;wMB4vcCUsc9qleoCqyRZUnf17Nf7BBmRImsygolZrA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E187666" wp14:editId="7B83004A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1397A23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BAF23E5" wp14:editId="390102B3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61CA4E9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 Address:"/>
            <w:tag w:val="Email Address:"/>
            <w:id w:val="-627010856"/>
            <w:placeholder>
              <w:docPart w:val="FF985D2B79A4B74395189744EF0622B9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811117" w:rsidP="00811117">
              <w:pPr>
                <w:pStyle w:val="Footer"/>
              </w:pPr>
              <w:r>
                <w:rPr>
                  <w:lang w:val="en-GB" w:bidi="en-GB"/>
                </w:rPr>
                <w:t>Email Address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3F27294AFD4F674A9231AA7A2B1F4DE8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rPr>
                  <w:lang w:val="en-GB" w:bidi="en-GB"/>
                </w:rP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 No.:"/>
            <w:tag w:val="Telephone No.:"/>
            <w:id w:val="617408819"/>
            <w:placeholder/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rPr>
                  <w:lang w:val="en-GB" w:bidi="en-GB"/>
                </w:rPr>
                <w:t>Telephone No.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/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rPr>
                  <w:lang w:val="en-GB" w:bidi="en-GB"/>
                </w:rP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2C03BA"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545"/>
      <w:gridCol w:w="2545"/>
      <w:gridCol w:w="2544"/>
      <w:gridCol w:w="2544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EBA5186" wp14:editId="1CD64199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0013D9A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29F3BBC" wp14:editId="11C37B22">
                    <wp:extent cx="329184" cy="329184"/>
                    <wp:effectExtent l="0" t="0" r="13970" b="13970"/>
                    <wp:docPr id="34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6B88EC7" id="Group 4" o:spid="_x0000_s1026" alt="Twitter icon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y18ojRIAAOBkAAAOAAAAZHJzL2Uyb0RvYy54bWzsXduOIzlyfTfgfxDq0YCnksx7YXoWRs/u&#13;&#10;wMB4vcCUsc9qleoCqyRZUnf17Nf7BBmRImsygolZrA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357870B" wp14:editId="1FE4739C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382523E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A33ED82" wp14:editId="552B52CA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B2A5557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0F180E" w:rsidP="003C5528">
          <w:pPr>
            <w:pStyle w:val="Footer"/>
          </w:pPr>
          <w:sdt>
            <w:sdtPr>
              <w:alias w:val="Email Address:"/>
              <w:tag w:val="Email Address:"/>
              <w:id w:val="-1689822732"/>
              <w:placeholder>
                <w:docPart w:val="21CE025647F5C947A9606FD83E59CF34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811117">
                <w:rPr>
                  <w:lang w:val="en-GB" w:bidi="en-GB"/>
                </w:rPr>
                <w:t>Email Address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1081720897"/>
            <w:placeholder>
              <w:docPart w:val="545DBB120DE8E149A71DFB656E6BA26C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rPr>
                  <w:lang w:val="en-GB" w:bidi="en-GB"/>
                </w:rP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 No.:"/>
            <w:tag w:val="Telephone No.:"/>
            <w:id w:val="-389655527"/>
            <w:placeholder>
              <w:docPart w:val="5C5446930B5C8647AD88CF009F8FEAAE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rPr>
                  <w:lang w:val="en-GB" w:bidi="en-GB"/>
                </w:rPr>
                <w:t>Telephone No.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529023829"/>
            <w:placeholder/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rPr>
                  <w:lang w:val="en-GB" w:bidi="en-GB"/>
                </w:rPr>
                <w:t>LinkedIn URL</w:t>
              </w:r>
            </w:p>
          </w:sdtContent>
        </w:sdt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008B9" w:rsidRDefault="001008B9" w:rsidP="00713050">
      <w:pPr>
        <w:spacing w:line="240" w:lineRule="auto"/>
      </w:pPr>
      <w:r>
        <w:separator/>
      </w:r>
    </w:p>
  </w:footnote>
  <w:footnote w:type="continuationSeparator" w:id="0">
    <w:p w:rsidR="001008B9" w:rsidRDefault="001008B9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679"/>
      <w:gridCol w:w="649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0F91073C" wp14:editId="49CF506E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764792"/>
                    <wp:effectExtent l="0" t="0" r="9525" b="6985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764792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00A41A9" id="Group 3" o:spid="_x0000_s1026" alt="Continuation page header graphic" style="position:absolute;margin-left:0;margin-top:-39.45pt;width:524.85pt;height:138.95pt;z-index:-251657216;mso-width-percent:858;mso-position-vertical-relative:page;mso-width-percent:858" coordsize="66655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&#13;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qRP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&#13;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&#13;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&#13;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184591047"/>
              <w:placeholder/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4856B6" w:rsidRPr="00333CD3">
                <w:t>YN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49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0F180E" w:rsidP="001A5CA9">
                <w:pPr>
                  <w:pStyle w:val="Heading1"/>
                </w:pPr>
                <w:sdt>
                  <w:sdtPr>
                    <w:alias w:val="Your Name:"/>
                    <w:tag w:val="Your Name:"/>
                    <w:id w:val="-1167866379"/>
                    <w:placeholder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008B9">
                      <w:t>Aryav Khurana</w:t>
                    </w:r>
                  </w:sdtContent>
                </w:sdt>
              </w:p>
              <w:p w:rsidR="001A5CA9" w:rsidRDefault="000F180E" w:rsidP="001A5CA9">
                <w:pPr>
                  <w:pStyle w:val="Heading2"/>
                </w:pPr>
                <w:sdt>
                  <w:sdtPr>
                    <w:alias w:val="Profession or Industry:"/>
                    <w:tag w:val="Profession or Industry:"/>
                    <w:id w:val="1972160614"/>
                    <w:placeholde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008B9">
                      <w:t xml:space="preserve">                                                                                            Byjus student</w:t>
                    </w:r>
                  </w:sdtContent>
                </w:sdt>
                <w:r w:rsidR="00E12C60">
                  <w:rPr>
                    <w:lang w:val="en-GB" w:bidi="en-GB"/>
                  </w:rPr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rPr>
                        <w:lang w:val="en-GB" w:bidi="en-GB"/>
                      </w:rPr>
                      <w:t>Link to other online properties: Portfolio/Website/Blog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D6064"/>
    <w:multiLevelType w:val="hybridMultilevel"/>
    <w:tmpl w:val="2E562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88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8B9"/>
    <w:rsid w:val="00040067"/>
    <w:rsid w:val="00091382"/>
    <w:rsid w:val="000B0619"/>
    <w:rsid w:val="000B61CA"/>
    <w:rsid w:val="000F180E"/>
    <w:rsid w:val="000F7610"/>
    <w:rsid w:val="001008B9"/>
    <w:rsid w:val="00114ED7"/>
    <w:rsid w:val="00140B0E"/>
    <w:rsid w:val="001A5CA9"/>
    <w:rsid w:val="001B2AC1"/>
    <w:rsid w:val="001B403A"/>
    <w:rsid w:val="00217980"/>
    <w:rsid w:val="00223BBD"/>
    <w:rsid w:val="00271662"/>
    <w:rsid w:val="0027404F"/>
    <w:rsid w:val="00293B83"/>
    <w:rsid w:val="002B091C"/>
    <w:rsid w:val="002C03BA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F7D37"/>
    <w:rsid w:val="004077FB"/>
    <w:rsid w:val="00424DD9"/>
    <w:rsid w:val="0046104A"/>
    <w:rsid w:val="004717C5"/>
    <w:rsid w:val="004856B6"/>
    <w:rsid w:val="00520F38"/>
    <w:rsid w:val="00523479"/>
    <w:rsid w:val="00543DB7"/>
    <w:rsid w:val="005729B0"/>
    <w:rsid w:val="006306CC"/>
    <w:rsid w:val="00641630"/>
    <w:rsid w:val="00677D05"/>
    <w:rsid w:val="00684488"/>
    <w:rsid w:val="006A3CE7"/>
    <w:rsid w:val="006C4C50"/>
    <w:rsid w:val="006D76B1"/>
    <w:rsid w:val="00713050"/>
    <w:rsid w:val="00741125"/>
    <w:rsid w:val="00746F7F"/>
    <w:rsid w:val="007569C1"/>
    <w:rsid w:val="00763832"/>
    <w:rsid w:val="007D2696"/>
    <w:rsid w:val="00811117"/>
    <w:rsid w:val="00841146"/>
    <w:rsid w:val="0088504C"/>
    <w:rsid w:val="0089382B"/>
    <w:rsid w:val="008A1907"/>
    <w:rsid w:val="008C6BCA"/>
    <w:rsid w:val="008C7B50"/>
    <w:rsid w:val="009B3C40"/>
    <w:rsid w:val="009B4D37"/>
    <w:rsid w:val="009F6424"/>
    <w:rsid w:val="00A0642E"/>
    <w:rsid w:val="00A42540"/>
    <w:rsid w:val="00A50939"/>
    <w:rsid w:val="00A6439D"/>
    <w:rsid w:val="00AA6A40"/>
    <w:rsid w:val="00AC4520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B44F2"/>
    <w:rsid w:val="00DD6416"/>
    <w:rsid w:val="00DF4E0A"/>
    <w:rsid w:val="00E02DCD"/>
    <w:rsid w:val="00E12C60"/>
    <w:rsid w:val="00E22E87"/>
    <w:rsid w:val="00E57630"/>
    <w:rsid w:val="00E86C2B"/>
    <w:rsid w:val="00EE4684"/>
    <w:rsid w:val="00EF7CC9"/>
    <w:rsid w:val="00F207C0"/>
    <w:rsid w:val="00F20AE5"/>
    <w:rsid w:val="00F22B35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2844A1"/>
  <w15:chartTrackingRefBased/>
  <w15:docId w15:val="{2DB287C5-A672-924E-8604-E5A100D9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100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18" Type="http://schemas.microsoft.com/office/2007/relationships/hdphoto" Target="media/hdphoto6.wdp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hdphoto" Target="media/hdphoto5.wdp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microsoft.com/office/2007/relationships/hdphoto" Target="media/hdphoto2.wdp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hdphoto" Target="media/hdphoto4.wdp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ryavkhurana/Library/Containers/com.microsoft.Word/Data/Library/Application%20Support/Microsoft/Office/16.0/DTS/en-GB%7b9C9A9987-22B9-CD4B-8A9E-8F904AC3519D%7d/%7bF695DDAE-31E1-6043-8F01-71F79DCF2486%7dtf16392737_ma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FC8EECFC3638E4A8C54ACC6AFB9F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06202-E5F2-3D48-91F2-BBC3B80CA87B}"/>
      </w:docPartPr>
      <w:docPartBody>
        <w:p w:rsidR="0047526B" w:rsidRDefault="0047526B">
          <w:pPr>
            <w:pStyle w:val="8FC8EECFC3638E4A8C54ACC6AFB9FE91"/>
          </w:pPr>
          <w:r w:rsidRPr="00333CD3">
            <w:t>YN</w:t>
          </w:r>
        </w:p>
      </w:docPartBody>
    </w:docPart>
    <w:docPart>
      <w:docPartPr>
        <w:name w:val="6E9D84A95F9A60449999B109B204B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AC0DE-B408-A64D-9FF5-0E58FEC9FE3D}"/>
      </w:docPartPr>
      <w:docPartBody>
        <w:p w:rsidR="0047526B" w:rsidRDefault="0047526B">
          <w:pPr>
            <w:pStyle w:val="6E9D84A95F9A60449999B109B204BCD7"/>
          </w:pPr>
          <w:r w:rsidRPr="00333CD3">
            <w:rPr>
              <w:lang w:bidi="en-GB"/>
            </w:rPr>
            <w:t>Skills</w:t>
          </w:r>
        </w:p>
      </w:docPartBody>
    </w:docPart>
    <w:docPart>
      <w:docPartPr>
        <w:name w:val="8E96EF33E3C82D42A9F53467A1B27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C77AB-88CC-C940-A4EC-0E8E2667F411}"/>
      </w:docPartPr>
      <w:docPartBody>
        <w:p w:rsidR="0047526B" w:rsidRDefault="0047526B">
          <w:pPr>
            <w:pStyle w:val="8E96EF33E3C82D42A9F53467A1B27BD5"/>
          </w:pPr>
          <w:r>
            <w:rPr>
              <w:lang w:bidi="en-GB"/>
            </w:rPr>
            <w:t>Your Name</w:t>
          </w:r>
        </w:p>
      </w:docPartBody>
    </w:docPart>
    <w:docPart>
      <w:docPartPr>
        <w:name w:val="49B7BEB0FFAEB7409D17E50DA0D40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F6009-17BF-464C-BB88-8A167028ADC0}"/>
      </w:docPartPr>
      <w:docPartBody>
        <w:p w:rsidR="0047526B" w:rsidRDefault="0047526B">
          <w:pPr>
            <w:pStyle w:val="49B7BEB0FFAEB7409D17E50DA0D4051A"/>
          </w:pPr>
          <w:r>
            <w:rPr>
              <w:lang w:bidi="en-GB"/>
            </w:rPr>
            <w:t>Profession or Industry</w:t>
          </w:r>
        </w:p>
      </w:docPartBody>
    </w:docPart>
    <w:docPart>
      <w:docPartPr>
        <w:name w:val="21CE025647F5C947A9606FD83E59C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50625-CCA5-5340-8076-CE6AC25D4DC8}"/>
      </w:docPartPr>
      <w:docPartBody>
        <w:p w:rsidR="0047526B" w:rsidRDefault="0047526B">
          <w:pPr>
            <w:pStyle w:val="21CE025647F5C947A9606FD83E59CF34"/>
          </w:pPr>
          <w:r w:rsidRPr="00333CD3">
            <w:rPr>
              <w:lang w:bidi="en-GB"/>
            </w:rPr>
            <w:t>Date Earned</w:t>
          </w:r>
        </w:p>
      </w:docPartBody>
    </w:docPart>
    <w:docPart>
      <w:docPartPr>
        <w:name w:val="FF985D2B79A4B74395189744EF062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3C78F-4BD2-DB4C-8BFB-362C8C4632D4}"/>
      </w:docPartPr>
      <w:docPartBody>
        <w:p w:rsidR="0047526B" w:rsidRDefault="0047526B">
          <w:pPr>
            <w:pStyle w:val="FF985D2B79A4B74395189744EF0622B9"/>
          </w:pPr>
          <w:r w:rsidRPr="00333CD3">
            <w:rPr>
              <w:lang w:bidi="en-GB"/>
            </w:rPr>
            <w:t>University or College</w:t>
          </w:r>
        </w:p>
      </w:docPartBody>
    </w:docPart>
    <w:docPart>
      <w:docPartPr>
        <w:name w:val="545DBB120DE8E149A71DFB656E6BA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F1848-B85A-484F-A509-32C253C9DF9E}"/>
      </w:docPartPr>
      <w:docPartBody>
        <w:p w:rsidR="0047526B" w:rsidRDefault="0047526B">
          <w:pPr>
            <w:pStyle w:val="545DBB120DE8E149A71DFB656E6BA26C"/>
          </w:pPr>
          <w:r w:rsidRPr="00333CD3">
            <w:rPr>
              <w:lang w:bidi="en-GB"/>
            </w:rPr>
            <w:t>In the Home tab of the ribbon, take a look at Styles to apply the formatting you need with just a click.</w:t>
          </w:r>
        </w:p>
      </w:docPartBody>
    </w:docPart>
    <w:docPart>
      <w:docPartPr>
        <w:name w:val="3F27294AFD4F674A9231AA7A2B1F4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F6498-A05D-1F4D-A810-AFA4CF2E74BA}"/>
      </w:docPartPr>
      <w:docPartBody>
        <w:p w:rsidR="0047526B" w:rsidRDefault="0047526B">
          <w:pPr>
            <w:pStyle w:val="3F27294AFD4F674A9231AA7A2B1F4DE8"/>
          </w:pPr>
          <w:r w:rsidRPr="00333CD3">
            <w:rPr>
              <w:lang w:bidi="en-GB"/>
            </w:rPr>
            <w:t>Volunteer experience or leadership</w:t>
          </w:r>
        </w:p>
      </w:docPartBody>
    </w:docPart>
    <w:docPart>
      <w:docPartPr>
        <w:name w:val="5C5446930B5C8647AD88CF009F8FE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227DC-6C38-BB4A-BFBD-E077CB6CA764}"/>
      </w:docPartPr>
      <w:docPartBody>
        <w:p w:rsidR="0047526B" w:rsidRDefault="0047526B">
          <w:pPr>
            <w:pStyle w:val="5C5446930B5C8647AD88CF009F8FEAAE"/>
          </w:pPr>
          <w:r w:rsidRPr="00333CD3">
            <w:rPr>
              <w:lang w:bidi="en-GB"/>
            </w:rPr>
            <w:t xml:space="preserve">Did you manage a team for your club, </w:t>
          </w:r>
          <w:r w:rsidRPr="00333CD3">
            <w:rPr>
              <w:lang w:bidi="en-GB"/>
            </w:rPr>
            <w:t>lead a campaign for your favourite charity or edit your school's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26B"/>
    <w:rsid w:val="0047526B"/>
    <w:rsid w:val="00F2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C8EECFC3638E4A8C54ACC6AFB9FE91">
    <w:name w:val="8FC8EECFC3638E4A8C54ACC6AFB9FE91"/>
  </w:style>
  <w:style w:type="paragraph" w:customStyle="1" w:styleId="B07E1747C3101344A0A53A313565C536">
    <w:name w:val="B07E1747C3101344A0A53A313565C536"/>
  </w:style>
  <w:style w:type="paragraph" w:customStyle="1" w:styleId="17A918D0965FF54097DCF7859407091A">
    <w:name w:val="17A918D0965FF54097DCF7859407091A"/>
  </w:style>
  <w:style w:type="paragraph" w:customStyle="1" w:styleId="6E9D84A95F9A60449999B109B204BCD7">
    <w:name w:val="6E9D84A95F9A60449999B109B204BCD7"/>
  </w:style>
  <w:style w:type="paragraph" w:customStyle="1" w:styleId="11047FB81EDC1147905101B39E557FC0">
    <w:name w:val="11047FB81EDC1147905101B39E557FC0"/>
  </w:style>
  <w:style w:type="paragraph" w:customStyle="1" w:styleId="8E96EF33E3C82D42A9F53467A1B27BD5">
    <w:name w:val="8E96EF33E3C82D42A9F53467A1B27BD5"/>
  </w:style>
  <w:style w:type="paragraph" w:customStyle="1" w:styleId="49B7BEB0FFAEB7409D17E50DA0D4051A">
    <w:name w:val="49B7BEB0FFAEB7409D17E50DA0D4051A"/>
  </w:style>
  <w:style w:type="paragraph" w:customStyle="1" w:styleId="BC13223D3576064AB9261746BC963051">
    <w:name w:val="BC13223D3576064AB9261746BC963051"/>
  </w:style>
  <w:style w:type="paragraph" w:customStyle="1" w:styleId="699CFEF37244D644977885579C85C024">
    <w:name w:val="699CFEF37244D644977885579C85C024"/>
  </w:style>
  <w:style w:type="paragraph" w:customStyle="1" w:styleId="A8A57219E2A4A04194384E5F1764B490">
    <w:name w:val="A8A57219E2A4A04194384E5F1764B490"/>
  </w:style>
  <w:style w:type="paragraph" w:customStyle="1" w:styleId="EED8C95BFA54FA408C50BA89879F020C">
    <w:name w:val="EED8C95BFA54FA408C50BA89879F020C"/>
  </w:style>
  <w:style w:type="paragraph" w:customStyle="1" w:styleId="C25A09745CE01F4B85DE5F16E4424503">
    <w:name w:val="C25A09745CE01F4B85DE5F16E4424503"/>
  </w:style>
  <w:style w:type="paragraph" w:customStyle="1" w:styleId="11B6B7A4B606254DA1569006CE6BCF94">
    <w:name w:val="11B6B7A4B606254DA1569006CE6BCF94"/>
  </w:style>
  <w:style w:type="paragraph" w:customStyle="1" w:styleId="4F716081BD09454599CEE590B216462D">
    <w:name w:val="4F716081BD09454599CEE590B216462D"/>
  </w:style>
  <w:style w:type="paragraph" w:customStyle="1" w:styleId="058D48B2B7842B4A96FE4946DAC85CCF">
    <w:name w:val="058D48B2B7842B4A96FE4946DAC85CCF"/>
  </w:style>
  <w:style w:type="paragraph" w:customStyle="1" w:styleId="C7B3B2FD98170D4EBB5F1645801843E7">
    <w:name w:val="C7B3B2FD98170D4EBB5F1645801843E7"/>
  </w:style>
  <w:style w:type="paragraph" w:customStyle="1" w:styleId="7D79D4ABB285DA48964C98613019F89D">
    <w:name w:val="7D79D4ABB285DA48964C98613019F89D"/>
  </w:style>
  <w:style w:type="paragraph" w:customStyle="1" w:styleId="C38FBA7FC049E844AE60884390669B78">
    <w:name w:val="C38FBA7FC049E844AE60884390669B78"/>
  </w:style>
  <w:style w:type="paragraph" w:customStyle="1" w:styleId="14C58577D7293143A88C8DEA61B1F0EC">
    <w:name w:val="14C58577D7293143A88C8DEA61B1F0EC"/>
  </w:style>
  <w:style w:type="paragraph" w:customStyle="1" w:styleId="61D469EA9AAD974B9B10E613E880F887">
    <w:name w:val="61D469EA9AAD974B9B10E613E880F887"/>
  </w:style>
  <w:style w:type="paragraph" w:customStyle="1" w:styleId="3CDFDBBECFE78E489F0348A2ABDAF9AA">
    <w:name w:val="3CDFDBBECFE78E489F0348A2ABDAF9AA"/>
  </w:style>
  <w:style w:type="paragraph" w:customStyle="1" w:styleId="668D2D89D4ADE547BFEED11B1E4F8AA3">
    <w:name w:val="668D2D89D4ADE547BFEED11B1E4F8AA3"/>
  </w:style>
  <w:style w:type="paragraph" w:customStyle="1" w:styleId="B46A36B4A281764A97DDE30C1D6DE7BC">
    <w:name w:val="B46A36B4A281764A97DDE30C1D6DE7BC"/>
  </w:style>
  <w:style w:type="paragraph" w:customStyle="1" w:styleId="21CE025647F5C947A9606FD83E59CF34">
    <w:name w:val="21CE025647F5C947A9606FD83E59CF34"/>
  </w:style>
  <w:style w:type="paragraph" w:customStyle="1" w:styleId="FF985D2B79A4B74395189744EF0622B9">
    <w:name w:val="FF985D2B79A4B74395189744EF0622B9"/>
  </w:style>
  <w:style w:type="paragraph" w:customStyle="1" w:styleId="545DBB120DE8E149A71DFB656E6BA26C">
    <w:name w:val="545DBB120DE8E149A71DFB656E6BA26C"/>
  </w:style>
  <w:style w:type="paragraph" w:customStyle="1" w:styleId="3F27294AFD4F674A9231AA7A2B1F4DE8">
    <w:name w:val="3F27294AFD4F674A9231AA7A2B1F4DE8"/>
  </w:style>
  <w:style w:type="paragraph" w:customStyle="1" w:styleId="5C5446930B5C8647AD88CF009F8FEAAE">
    <w:name w:val="5C5446930B5C8647AD88CF009F8FEA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13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Byjus student</dc:subject>
  <dc:creator>Aryav Khurana</dc:creator>
  <cp:keywords/>
  <dc:description/>
  <cp:lastModifiedBy>Aryav Khurana</cp:lastModifiedBy>
  <cp:revision>1</cp:revision>
  <dcterms:created xsi:type="dcterms:W3CDTF">2024-09-04T16:22:00Z</dcterms:created>
  <dcterms:modified xsi:type="dcterms:W3CDTF">2024-09-04T16:52:00Z</dcterms:modified>
</cp:coreProperties>
</file>